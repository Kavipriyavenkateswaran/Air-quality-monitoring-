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IOT BASED AIR QUALITY MONITORING</w:t>
      </w:r>
    </w:p>
    <w:p>
      <w:pPr>
        <w:rPr>
          <w:rFonts w:ascii="Arial Black" w:hAnsi="Arial Black"/>
          <w:b/>
          <w:lang w:val="en-US"/>
        </w:rPr>
      </w:pPr>
      <w:r>
        <w:rPr>
          <w:rFonts w:ascii="Arial Black" w:eastAsia="Times New Roman" w:cs="Segoe UI" w:hAnsi="Arial Black"/>
          <w:b/>
          <w:color w:val="374151"/>
          <w:lang w:eastAsia="en-IN"/>
        </w:rPr>
        <w:t>Creating a real-time air quality data-sharing platform using web development technologies like HTML, CSS, and JavaScript is a multifaceted task. Here's a simplified outline of steps to get you started: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HTML Structure: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the basic HTML structure for your platform. Include elements for data display, such as cards, tables, or graphs.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Set up placeholders for real-time data visualization.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CSS Styling: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Apply CSS to style your platform for a visually appealing and user-friendly interface.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Make sure it's responsive for various screen sizes.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JavaScript for Real-Time Updates: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Use JavaScript to establish a connection with the IoT devices. You may need WebSocket or AJAX for real-time data updates.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functions to handle incoming data and display it in your chosen format.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Data Reception and Parsing: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Implement a server-side component (e.g., Node.js or Python) to receive data from IoT devices.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Parse the data received and make it accessible to the frontend.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Display Air Quality Data: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Update your HTML elements with the incoming air quality data. You can display it in tables, charts, or any other suitable format.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User Interaction: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Add features for user interaction, like filters, search, or settings for customizing data display.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Consider implementing user authentication if this platform is meant for multiple users.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Error Handling: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Develop error handling mechanisms for data transmission issues or incorrect data formats.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Testing and Debugging: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Thoroughly test the platform to ensure that it updates in real time, displays accurate data, and handles different scenarios.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Security: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Implement security measures to protect data and the platform from potential vulnerabilities, like XSS or SQL injection.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Documentation: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Create clear documentation for how to use and maintain the platform. Include installation instructions, APIs, and any other relevant information.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Deployment: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Choose a suitable hosting platform and deploy your project so that it's accessible on the web.</w:t>
      </w:r>
    </w:p>
    <w:p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Scalability:</w:t>
      </w:r>
    </w:p>
    <w:p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Plan for scalability, especially if you expect a large number of IoT devices and users in the future.</w:t>
      </w:r>
    </w:p>
    <w:p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Remember that this is a simplified outline, and the actual development may require more in-depth work depending on your specific requirements and the technologies you choose. It's essential to keep user experience, data accuracy, and security in mind throughout the development process</w:t>
      </w: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</w:t>
      </w:r>
    </w:p>
    <w:p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drawing>
          <wp:inline distT="0" distB="0" distL="0" distR="0">
            <wp:extent cx="4581525" cy="3009900"/>
            <wp:effectExtent l="0" t="0" r="0" b="0"/>
            <wp:docPr id="1" name="图片 1" descr="Smart Air Quality Monitoring | IoT based Indoor and Outdoor Air Quality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1525" cy="30099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Arial" w:eastAsia="Times New Roman" w:cs="Arial" w:hAnsi="Arial"/>
          <w:b/>
          <w:color w:val="374151"/>
          <w:sz w:val="24"/>
          <w:szCs w:val="24"/>
          <w:lang w:eastAsia="en-IN"/>
        </w:rPr>
      </w:pPr>
      <w:r>
        <w:rPr>
          <w:rFonts w:ascii="Arial" w:eastAsia="Times New Roman" w:cs="Arial" w:hAnsi="Arial"/>
          <w:b/>
          <w:color w:val="374151"/>
          <w:sz w:val="24"/>
          <w:szCs w:val="24"/>
          <w:lang w:eastAsia="en-IN"/>
        </w:rPr>
        <w:t>NOW,LETS SEE THE HTML, CSS, and JavaScript to design a simple platform for receiving and displaying air quality data sent by IoT sensors. This is a minimal representation and can be further enhanced and customized as needed.</w:t>
      </w: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</w:pPr>
      <w:r>
        <w:rPr>
          <w:rFonts w:ascii="Segoe UI" w:eastAsia="Times New Roman" w:cs="Segoe UI" w:hAnsi="Segoe UI"/>
          <w:b/>
          <w:bCs/>
          <w:color w:val="374151"/>
          <w:sz w:val="24"/>
          <w:szCs w:val="24"/>
          <w:bdr w:val="single" w:sz="2" w:space="0" w:color="D9D9E3"/>
          <w:lang w:eastAsia="en-IN"/>
        </w:rPr>
        <w:t>HTML (index.html):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&lt;!DOCTYPE html&gt;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&lt;html lang="en"&gt;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&lt;head&gt;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&lt;meta charset="UTF-8"&gt;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&lt;meta name="viewport" content="width=device-width, initial-scale=1.0"&gt;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&lt;link rel="stylesheet" href="styles.css"&gt;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&lt;title&gt;Air Quality Monitoring&lt;/title&gt;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&lt;/head&gt;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&lt;body&gt;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&lt;div class="header"&gt;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&lt;h1&gt;Air Quality Monitoring Platform&lt;/h1&gt;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&lt;div class="data-container"&gt;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&lt;h2&gt;Real-time Air Quality Data&lt;/h2&gt;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&lt;table id="data-table"&gt;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&lt;tr&gt;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&lt;th&gt;Timestamp&lt;/th&gt;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&lt;th&gt;Device ID&lt;/th&gt;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&lt;th&gt;PM 2.5 (µg/m³)&lt;/th&gt;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    &lt;th&gt;PM 10 (µg/m³)&lt;/th&gt;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    &lt;/tr&gt;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&lt;/table&gt;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&lt;script src="script.js"&gt;&lt;/script&gt;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&lt;/body&gt;</w:t>
      </w:r>
    </w:p>
    <w:p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&lt;/html&gt;</w:t>
      </w: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16"/>
          <w:rFonts w:ascii="Segoe UI" w:eastAsia="Times New Roman" w:cs="Segoe UI" w:hAnsi="Segoe UI"/>
          <w:b w:val="0"/>
          <w:bCs w:val="0"/>
          <w:color w:val="374151"/>
          <w:sz w:val="24"/>
          <w:szCs w:val="24"/>
          <w:lang w:eastAsia="en-IN"/>
        </w:rPr>
      </w:pPr>
      <w:r>
        <w:rPr>
          <w:rStyle w:val="16"/>
          <w:rFonts w:ascii="Segoe UI" w:cs="Segoe UI" w:hAnsi="Segoe UI"/>
          <w:bdr w:val="single" w:sz="2" w:space="0" w:color="D9D9E3"/>
          <w:shd w:val="clear" w:color="auto" w:fill="F7F7F8"/>
        </w:rPr>
        <w:t>CSS (styles.css):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body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font-family: Arial, sans-serif;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.header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background-color: #007BFF;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color: #fff;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text-align: center;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.data-container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table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border-collapse: collapse;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width: 100%;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table, th, td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border: 1px solid #ddd;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th, td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padding: 10px;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text-align: center;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th {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background-color: #f2f2f2;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numPr>
          <w:ilvl w:val="0"/>
          <w:numId w:val="2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Style w:val="16"/>
          <w:rFonts w:ascii="Segoe UI" w:eastAsia="Times New Roman" w:cs="Segoe UI" w:hAnsi="Segoe UI"/>
          <w:b w:val="0"/>
          <w:bCs w:val="0"/>
          <w:color w:val="374151"/>
          <w:sz w:val="24"/>
          <w:szCs w:val="24"/>
          <w:lang w:eastAsia="en-IN"/>
        </w:rPr>
      </w:pPr>
      <w:r>
        <w:rPr>
          <w:rStyle w:val="16"/>
          <w:rFonts w:ascii="Segoe UI" w:cs="Segoe UI" w:hAnsi="Segoe UI"/>
          <w:bdr w:val="single" w:sz="2" w:space="0" w:color="D9D9E3"/>
          <w:shd w:val="clear" w:color="auto" w:fill="F7F7F8"/>
        </w:rPr>
        <w:t>JavaScript (script.js):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Simulated data from IoT sensors (replace this with actual data retrieval)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const airQualityData = [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{ timestamp: '2023-10-23 09:00', deviceId: 'Sensor1', pm25: 15, pm10: 20 },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{ timestamp: '2023-10-23 09:15', deviceId: 'Sensor2', pm25: 18, pm10: 23 },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// Add more data entries as needed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];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Function to update the table with air quality data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function updateTable() {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const dataTable = document.getElementById('data-table');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dataTable.innerHTML = "&lt;tr&gt;&lt;th&gt;Timestamp&lt;/th&gt;&lt;th&gt;Device ID&lt;/th&gt;&lt;th&gt;PM 2.5 (µg/m³)&lt;/th&gt;&lt;th&gt;PM 10 (µg/m³)&lt;/th&gt;&lt;/tr&gt;";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airQualityData.forEach(entry =&gt; {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row = dataTable.insertRow(-1);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cell1 = row.insertCell(0);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cell2 = row.insertCell(1);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cell3 = row.insertCell(2);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const cell4 = row.insertCell(3);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cell1.innerHTML = entry.timestamp;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cell2.innerHTML = entry.deviceId;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cell3.innerHTML = entry.pm25;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    cell4.innerHTML = entry.pm10;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 xml:space="preserve">    });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}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// Initial data update and refresh every 5 seconds (adjust as needed)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updateTable();</w:t>
      </w:r>
    </w:p>
    <w:p>
      <w:pPr>
        <w:pStyle w:val="17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color w:val="374151"/>
          <w:sz w:val="24"/>
          <w:szCs w:val="24"/>
          <w:lang w:eastAsia="en-IN"/>
        </w:rPr>
        <w:t>setInterval(updateTable, 5000);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HTML file sets up the basic structure, including a header, a data container, and a table to display air quality data.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CSS file provides some basic styling for the elements.</w:t>
      </w:r>
    </w:p>
    <w:p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</w:pPr>
      <w:r>
        <w:rPr>
          <w:rFonts w:ascii="Segoe UI" w:eastAsia="Times New Roman" w:cs="Segoe UI" w:hAnsi="Segoe UI"/>
          <w:b/>
          <w:color w:val="374151"/>
          <w:sz w:val="24"/>
          <w:szCs w:val="24"/>
          <w:lang w:eastAsia="en-IN"/>
        </w:rPr>
        <w:t>The JavaScript file simulates data from IoT sensors (you should replace this with actual data retrieval) and updates the table with the data in real-time.</w:t>
      </w:r>
    </w:p>
    <w:p>
      <w:pPr>
        <w:rPr>
          <w:rFonts w:ascii="Arial Black" w:hAnsi="Arial Black"/>
          <w:b/>
          <w:sz w:val="24"/>
          <w:szCs w:val="24"/>
          <w:lang w:val="en-US"/>
        </w:rPr>
      </w:pPr>
      <w:r>
        <w:drawing>
          <wp:anchor distT="0" distB="0" distL="114300" distR="114300" simplePos="0" relativeHeight="14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686050" cy="2362200"/>
            <wp:effectExtent l="0" t="0" r="0" b="0"/>
            <wp:wrapSquare wrapText="bothSides"/>
            <wp:docPr id="4" name="图片 4" descr="Air Quality and Pollution Monitoring with Fastcomm's Smart IoT Solu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6050" cy="2362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914650" cy="2324100"/>
            <wp:effectExtent l="0" t="0" r="0" b="0"/>
            <wp:docPr id="7" name="图片 7" descr="Smart Air Quality Monitoring - Hyperthings - Building a Connected world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0" cy="2324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-PROJECT SUBMITTED BY,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Name:V.Kavipriya 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Email id:kavipriyavenkateswaran10@gma</w:t>
      </w:r>
      <w:bookmarkStart w:id="0" w:name="_GoBack"/>
      <w:bookmarkEnd w:id="0"/>
      <w:r>
        <w:rPr>
          <w:rFonts w:ascii="Arial Black" w:hAnsi="Arial Black"/>
          <w:lang w:val="en-US"/>
        </w:rPr>
        <w:t xml:space="preserve">il.com 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NMReg.no :au713921106021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3A933BD"/>
    <w:multiLevelType w:val="multilevel"/>
    <w:tmpl w:val="0CA2E4C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908FA"/>
    <w:multiLevelType w:val="hybridMultilevel"/>
    <w:tmpl w:val="2D6CFDF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45330"/>
    <w:multiLevelType w:val="multilevel"/>
    <w:tmpl w:val="1E7A98A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16">
    <w:name w:val="Strong"/>
    <w:basedOn w:val="10"/>
    <w:rPr>
      <w:b/>
      <w:bCs/>
    </w:rPr>
  </w:style>
  <w:style w:type="paragraph" w:customStyle="1" w:styleId="17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6</Pages>
  <Words>727</Words>
  <Characters>4386</Characters>
  <Lines>154</Lines>
  <Paragraphs>120</Paragraphs>
  <CharactersWithSpaces>5299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Nithish</dc:creator>
  <cp:lastModifiedBy>vivo user</cp:lastModifiedBy>
  <cp:revision>2</cp:revision>
  <dcterms:created xsi:type="dcterms:W3CDTF">2023-10-24T17:46:00Z</dcterms:created>
  <dcterms:modified xsi:type="dcterms:W3CDTF">2023-10-25T00:52:51Z</dcterms:modified>
</cp:coreProperties>
</file>